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ook w:val="0000" w:firstRow="0" w:lastRow="0" w:firstColumn="0" w:lastColumn="0" w:noHBand="0" w:noVBand="0"/>
      </w:tblPr>
      <w:tblGrid>
        <w:gridCol w:w="9576"/>
      </w:tblGrid>
      <w:tr w:rsidR="0068448E" w:rsidRPr="00FC14AA">
        <w:trPr>
          <w:trHeight w:val="1440"/>
        </w:trPr>
        <w:tc>
          <w:tcPr>
            <w:tcW w:w="5000" w:type="pct"/>
          </w:tcPr>
          <w:p w:rsidR="007C1FDB" w:rsidRPr="00FC14AA" w:rsidRDefault="007C1FDB" w:rsidP="007C1FDB">
            <w:pPr>
              <w:pStyle w:val="ReturnAddress"/>
              <w:tabs>
                <w:tab w:val="left" w:pos="6837"/>
              </w:tabs>
              <w:jc w:val="left"/>
              <w:rPr>
                <w:rFonts w:cs="Arial"/>
                <w:sz w:val="22"/>
                <w:szCs w:val="22"/>
              </w:rPr>
            </w:pPr>
          </w:p>
          <w:tbl>
            <w:tblPr>
              <w:tblStyle w:val="TableGrid"/>
              <w:tblW w:w="0" w:type="auto"/>
              <w:tblLook w:val="01E0" w:firstRow="1" w:lastRow="1" w:firstColumn="1" w:lastColumn="1" w:noHBand="0" w:noVBand="0"/>
            </w:tblPr>
            <w:tblGrid>
              <w:gridCol w:w="9360"/>
            </w:tblGrid>
            <w:tr w:rsidR="00357BDF" w:rsidRPr="00FC14AA">
              <w:tc>
                <w:tcPr>
                  <w:tcW w:w="9360" w:type="dxa"/>
                  <w:tcBorders>
                    <w:top w:val="nil"/>
                    <w:left w:val="nil"/>
                    <w:bottom w:val="nil"/>
                    <w:right w:val="nil"/>
                  </w:tcBorders>
                </w:tcPr>
                <w:p w:rsidR="00357BDF" w:rsidRPr="00FC14AA" w:rsidRDefault="000B03AC" w:rsidP="00DF780D">
                  <w:pPr>
                    <w:pStyle w:val="ReturnAddress"/>
                    <w:tabs>
                      <w:tab w:val="left" w:pos="6837"/>
                    </w:tabs>
                    <w:spacing w:after="200"/>
                    <w:ind w:left="-115"/>
                    <w:rPr>
                      <w:rFonts w:cs="Arial"/>
                      <w:sz w:val="22"/>
                      <w:szCs w:val="22"/>
                    </w:rPr>
                  </w:pPr>
                  <w:r>
                    <w:rPr>
                      <w:b/>
                      <w:bCs/>
                      <w:noProof/>
                    </w:rPr>
                    <w:drawing>
                      <wp:inline distT="0" distB="0" distL="0" distR="0" wp14:anchorId="14BF1087" wp14:editId="00E9D334">
                        <wp:extent cx="2590799"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90799" cy="457200"/>
                                </a:xfrm>
                                <a:prstGeom prst="rect">
                                  <a:avLst/>
                                </a:prstGeom>
                                <a:noFill/>
                                <a:ln>
                                  <a:noFill/>
                                </a:ln>
                              </pic:spPr>
                            </pic:pic>
                          </a:graphicData>
                        </a:graphic>
                      </wp:inline>
                    </w:drawing>
                  </w:r>
                </w:p>
              </w:tc>
            </w:tr>
          </w:tbl>
          <w:p w:rsidR="0068448E" w:rsidRPr="00FC14AA" w:rsidRDefault="0068448E" w:rsidP="007C1FDB">
            <w:pPr>
              <w:pStyle w:val="ReturnAddress"/>
              <w:tabs>
                <w:tab w:val="left" w:pos="6837"/>
              </w:tabs>
              <w:jc w:val="right"/>
              <w:rPr>
                <w:rFonts w:cs="Arial"/>
                <w:sz w:val="22"/>
                <w:szCs w:val="22"/>
              </w:rPr>
            </w:pPr>
          </w:p>
        </w:tc>
      </w:tr>
    </w:tbl>
    <w:p w:rsidR="0068448E" w:rsidRPr="00DF780D" w:rsidRDefault="00BE4AA0" w:rsidP="00333A48">
      <w:pPr>
        <w:pStyle w:val="DocumentLabel"/>
        <w:pBdr>
          <w:top w:val="outset" w:sz="48" w:space="8" w:color="999999"/>
          <w:left w:val="outset" w:sz="48" w:space="4" w:color="999999"/>
          <w:bottom w:val="outset" w:sz="48" w:space="8" w:color="999999"/>
          <w:right w:val="outset" w:sz="48" w:space="0" w:color="999999"/>
        </w:pBdr>
        <w:rPr>
          <w:rFonts w:ascii="Arial" w:hAnsi="Arial" w:cs="Arial"/>
          <w:b w:val="0"/>
          <w:caps w:val="0"/>
          <w:spacing w:val="0"/>
          <w:sz w:val="30"/>
          <w:szCs w:val="30"/>
        </w:rPr>
      </w:pPr>
      <w:proofErr w:type="spellStart"/>
      <w:r w:rsidRPr="00DF780D">
        <w:rPr>
          <w:rFonts w:ascii="Arial" w:hAnsi="Arial" w:cs="Arial"/>
          <w:b w:val="0"/>
          <w:caps w:val="0"/>
          <w:spacing w:val="0"/>
          <w:sz w:val="30"/>
          <w:szCs w:val="30"/>
        </w:rPr>
        <w:t>Onco</w:t>
      </w:r>
      <w:r w:rsidRPr="00DF780D">
        <w:rPr>
          <w:rFonts w:ascii="Arial" w:hAnsi="Arial" w:cs="Arial"/>
          <w:b w:val="0"/>
          <w:i/>
          <w:caps w:val="0"/>
          <w:spacing w:val="0"/>
          <w:sz w:val="30"/>
          <w:szCs w:val="30"/>
        </w:rPr>
        <w:t>type</w:t>
      </w:r>
      <w:proofErr w:type="spellEnd"/>
      <w:r w:rsidRPr="00DF780D">
        <w:rPr>
          <w:rFonts w:ascii="Arial" w:hAnsi="Arial" w:cs="Arial"/>
          <w:b w:val="0"/>
          <w:caps w:val="0"/>
          <w:spacing w:val="0"/>
          <w:sz w:val="30"/>
          <w:szCs w:val="30"/>
        </w:rPr>
        <w:t xml:space="preserve"> DX® - </w:t>
      </w:r>
      <w:r w:rsidR="00423E97">
        <w:rPr>
          <w:rFonts w:ascii="Arial" w:hAnsi="Arial" w:cs="Arial"/>
          <w:b w:val="0"/>
          <w:caps w:val="0"/>
          <w:spacing w:val="0"/>
          <w:sz w:val="30"/>
          <w:szCs w:val="30"/>
        </w:rPr>
        <w:t>Request for Signature</w:t>
      </w:r>
    </w:p>
    <w:tbl>
      <w:tblPr>
        <w:tblW w:w="5000" w:type="pct"/>
        <w:tblBorders>
          <w:bottom w:val="single" w:sz="6" w:space="0" w:color="auto"/>
        </w:tblBorders>
        <w:tblCellMar>
          <w:left w:w="0" w:type="dxa"/>
          <w:right w:w="0" w:type="dxa"/>
        </w:tblCellMar>
        <w:tblLook w:val="0000" w:firstRow="0" w:lastRow="0" w:firstColumn="0" w:lastColumn="0" w:noHBand="0" w:noVBand="0"/>
      </w:tblPr>
      <w:tblGrid>
        <w:gridCol w:w="4118"/>
        <w:gridCol w:w="586"/>
        <w:gridCol w:w="4656"/>
      </w:tblGrid>
      <w:tr w:rsidR="00FC14AA" w:rsidRPr="00FC14AA">
        <w:tc>
          <w:tcPr>
            <w:tcW w:w="2200"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313"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c>
          <w:tcPr>
            <w:tcW w:w="2487" w:type="pct"/>
            <w:tcBorders>
              <w:top w:val="nil"/>
              <w:left w:val="nil"/>
              <w:bottom w:val="nil"/>
              <w:right w:val="nil"/>
            </w:tcBorders>
          </w:tcPr>
          <w:p w:rsidR="00FC14AA" w:rsidRPr="00FC14AA" w:rsidRDefault="00FC14AA" w:rsidP="0068448E">
            <w:pPr>
              <w:pStyle w:val="MessageHeaderLabel"/>
              <w:rPr>
                <w:rFonts w:cs="Arial"/>
                <w:color w:val="000000"/>
                <w:spacing w:val="0"/>
                <w:sz w:val="22"/>
                <w:szCs w:val="22"/>
              </w:rPr>
            </w:pPr>
          </w:p>
        </w:tc>
      </w:tr>
      <w:tr w:rsidR="0068448E" w:rsidRPr="00FC14AA">
        <w:tc>
          <w:tcPr>
            <w:tcW w:w="2200" w:type="pct"/>
            <w:tcBorders>
              <w:top w:val="inset" w:sz="12" w:space="0" w:color="808080"/>
              <w:left w:val="inset" w:sz="12" w:space="0" w:color="808080"/>
              <w:bottom w:val="nil"/>
              <w:right w:val="nil"/>
            </w:tcBorders>
            <w:shd w:val="clear" w:color="auto" w:fill="auto"/>
          </w:tcPr>
          <w:p w:rsidR="0068448E" w:rsidRPr="00FC14AA" w:rsidRDefault="0068448E" w:rsidP="004C6EA0">
            <w:pPr>
              <w:pStyle w:val="MessageHeaderLabel"/>
              <w:rPr>
                <w:rFonts w:cs="Arial"/>
                <w:color w:val="000000"/>
                <w:spacing w:val="0"/>
                <w:sz w:val="22"/>
                <w:szCs w:val="22"/>
              </w:rPr>
            </w:pPr>
            <w:r w:rsidRPr="00FC14AA">
              <w:rPr>
                <w:rFonts w:cs="Arial"/>
                <w:color w:val="000000"/>
                <w:spacing w:val="0"/>
                <w:sz w:val="22"/>
                <w:szCs w:val="22"/>
              </w:rPr>
              <w:t>to:</w:t>
            </w:r>
            <w:r w:rsidR="00A67772">
              <w:rPr>
                <w:rFonts w:cs="Arial"/>
                <w:color w:val="000000"/>
                <w:spacing w:val="0"/>
                <w:sz w:val="22"/>
                <w:szCs w:val="22"/>
              </w:rPr>
              <w:t xml:space="preserve">  </w:t>
            </w:r>
            <w:r w:rsidR="00E20227">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FC14AA" w:rsidRDefault="0068448E" w:rsidP="004C6EA0">
            <w:pPr>
              <w:pStyle w:val="MessageHeaderLabel"/>
              <w:rPr>
                <w:rFonts w:cs="Arial"/>
                <w:color w:val="000000"/>
                <w:spacing w:val="0"/>
                <w:sz w:val="22"/>
                <w:szCs w:val="22"/>
              </w:rPr>
            </w:pPr>
            <w:r w:rsidRPr="00FC14AA">
              <w:rPr>
                <w:rFonts w:cs="Arial"/>
                <w:color w:val="000000"/>
                <w:spacing w:val="0"/>
                <w:sz w:val="22"/>
                <w:szCs w:val="22"/>
              </w:rPr>
              <w:t>from:</w:t>
            </w:r>
            <w:r w:rsidR="00A67772">
              <w:rPr>
                <w:rFonts w:cs="Arial"/>
                <w:color w:val="000000"/>
                <w:spacing w:val="0"/>
                <w:sz w:val="22"/>
                <w:szCs w:val="22"/>
              </w:rPr>
              <w:t xml:space="preserve">  </w:t>
            </w:r>
          </w:p>
        </w:tc>
      </w:tr>
      <w:tr w:rsidR="0068448E" w:rsidRPr="00FC14AA">
        <w:tc>
          <w:tcPr>
            <w:tcW w:w="2200" w:type="pct"/>
            <w:tcBorders>
              <w:top w:val="inset" w:sz="12" w:space="0" w:color="808080"/>
              <w:left w:val="inset" w:sz="12" w:space="0" w:color="808080"/>
              <w:bottom w:val="nil"/>
              <w:right w:val="nil"/>
            </w:tcBorders>
          </w:tcPr>
          <w:p w:rsidR="0068448E" w:rsidRPr="00FC14AA" w:rsidRDefault="00E20227" w:rsidP="004C6EA0">
            <w:pPr>
              <w:pStyle w:val="MessageHeaderLabel"/>
              <w:rPr>
                <w:rFonts w:cs="Arial"/>
                <w:color w:val="000000"/>
                <w:spacing w:val="0"/>
                <w:sz w:val="22"/>
                <w:szCs w:val="22"/>
              </w:rPr>
            </w:pPr>
            <w:r>
              <w:rPr>
                <w:rFonts w:cs="Arial"/>
                <w:color w:val="000000"/>
                <w:spacing w:val="0"/>
                <w:sz w:val="22"/>
                <w:szCs w:val="22"/>
              </w:rPr>
              <w:t>Phone</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p>
        </w:tc>
        <w:tc>
          <w:tcPr>
            <w:tcW w:w="313" w:type="pct"/>
            <w:tcBorders>
              <w:top w:val="inset" w:sz="12" w:space="0" w:color="808080"/>
              <w:left w:val="nil"/>
              <w:bottom w:val="nil"/>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nil"/>
              <w:right w:val="inset" w:sz="12" w:space="0" w:color="808080"/>
            </w:tcBorders>
          </w:tcPr>
          <w:p w:rsidR="0068448E" w:rsidRPr="00A67772" w:rsidRDefault="0068448E" w:rsidP="00533568">
            <w:pPr>
              <w:pStyle w:val="MessageHeaderLabel"/>
              <w:rPr>
                <w:rFonts w:cs="Arial"/>
                <w:b/>
                <w:color w:val="000000"/>
                <w:spacing w:val="0"/>
                <w:sz w:val="22"/>
                <w:szCs w:val="22"/>
              </w:rPr>
            </w:pPr>
            <w:r w:rsidRPr="00FC14AA">
              <w:rPr>
                <w:rFonts w:cs="Arial"/>
                <w:color w:val="000000"/>
                <w:spacing w:val="0"/>
                <w:sz w:val="22"/>
                <w:szCs w:val="22"/>
              </w:rPr>
              <w:t>date:</w:t>
            </w:r>
            <w:r w:rsidR="00A67772">
              <w:rPr>
                <w:rFonts w:cs="Arial"/>
                <w:color w:val="000000"/>
                <w:spacing w:val="0"/>
                <w:sz w:val="22"/>
                <w:szCs w:val="22"/>
              </w:rPr>
              <w:t xml:space="preserve">  </w:t>
            </w:r>
            <w:r w:rsidR="007C085F">
              <w:rPr>
                <w:rFonts w:cs="Arial"/>
                <w:b/>
                <w:color w:val="000000"/>
                <w:spacing w:val="0"/>
                <w:sz w:val="22"/>
                <w:szCs w:val="22"/>
              </w:rPr>
              <w:fldChar w:fldCharType="begin"/>
            </w:r>
            <w:r w:rsidR="007C085F">
              <w:rPr>
                <w:rFonts w:cs="Arial"/>
                <w:b/>
                <w:color w:val="000000"/>
                <w:spacing w:val="0"/>
                <w:sz w:val="22"/>
                <w:szCs w:val="22"/>
              </w:rPr>
              <w:instrText xml:space="preserve"> DATE \@ "dddd, MMMM dd, yyyy" </w:instrText>
            </w:r>
            <w:r w:rsidR="007C085F">
              <w:rPr>
                <w:rFonts w:cs="Arial"/>
                <w:b/>
                <w:color w:val="000000"/>
                <w:spacing w:val="0"/>
                <w:sz w:val="22"/>
                <w:szCs w:val="22"/>
              </w:rPr>
              <w:fldChar w:fldCharType="separate"/>
            </w:r>
            <w:r w:rsidR="007C085F">
              <w:rPr>
                <w:rFonts w:cs="Arial"/>
                <w:b/>
                <w:noProof/>
                <w:color w:val="000000"/>
                <w:spacing w:val="0"/>
                <w:sz w:val="22"/>
                <w:szCs w:val="22"/>
              </w:rPr>
              <w:t>Wednesday, June 17, 2015</w:t>
            </w:r>
            <w:r w:rsidR="007C085F">
              <w:rPr>
                <w:rFonts w:cs="Arial"/>
                <w:b/>
                <w:color w:val="000000"/>
                <w:spacing w:val="0"/>
                <w:sz w:val="22"/>
                <w:szCs w:val="22"/>
              </w:rPr>
              <w:fldChar w:fldCharType="end"/>
            </w:r>
          </w:p>
        </w:tc>
      </w:tr>
      <w:tr w:rsidR="0068448E" w:rsidRPr="00FC14AA" w:rsidTr="00A67772">
        <w:tc>
          <w:tcPr>
            <w:tcW w:w="2200" w:type="pct"/>
            <w:tcBorders>
              <w:top w:val="inset" w:sz="12" w:space="0" w:color="808080"/>
              <w:left w:val="inset" w:sz="12" w:space="0" w:color="808080"/>
              <w:bottom w:val="single" w:sz="12" w:space="0" w:color="7F7F7F" w:themeColor="text1" w:themeTint="80"/>
              <w:right w:val="nil"/>
            </w:tcBorders>
          </w:tcPr>
          <w:p w:rsidR="0068448E" w:rsidRPr="00FC14AA" w:rsidRDefault="00E20227" w:rsidP="004C6EA0">
            <w:pPr>
              <w:pStyle w:val="MessageHeaderLabel"/>
              <w:rPr>
                <w:rFonts w:cs="Arial"/>
                <w:color w:val="000000"/>
                <w:spacing w:val="0"/>
                <w:sz w:val="22"/>
                <w:szCs w:val="22"/>
              </w:rPr>
            </w:pPr>
            <w:r>
              <w:rPr>
                <w:rFonts w:cs="Arial"/>
                <w:color w:val="000000"/>
                <w:spacing w:val="0"/>
                <w:sz w:val="22"/>
                <w:szCs w:val="22"/>
              </w:rPr>
              <w:t>fax</w:t>
            </w:r>
            <w:r w:rsidR="00ED5E7A" w:rsidRPr="00FC14AA">
              <w:rPr>
                <w:rFonts w:cs="Arial"/>
                <w:color w:val="000000"/>
                <w:spacing w:val="0"/>
                <w:sz w:val="22"/>
                <w:szCs w:val="22"/>
              </w:rPr>
              <w:t xml:space="preserve"> number:</w:t>
            </w:r>
            <w:r w:rsidR="00A67772">
              <w:rPr>
                <w:rFonts w:cs="Arial"/>
                <w:color w:val="000000"/>
                <w:spacing w:val="0"/>
                <w:sz w:val="22"/>
                <w:szCs w:val="22"/>
              </w:rPr>
              <w:t xml:space="preserve">  </w:t>
            </w:r>
          </w:p>
        </w:tc>
        <w:tc>
          <w:tcPr>
            <w:tcW w:w="313" w:type="pct"/>
            <w:tcBorders>
              <w:top w:val="inset" w:sz="12" w:space="0" w:color="808080"/>
              <w:left w:val="nil"/>
              <w:bottom w:val="single" w:sz="12" w:space="0" w:color="7F7F7F" w:themeColor="text1" w:themeTint="80"/>
              <w:right w:val="nil"/>
            </w:tcBorders>
          </w:tcPr>
          <w:p w:rsidR="0068448E" w:rsidRPr="00FC14AA" w:rsidRDefault="0068448E" w:rsidP="0068448E">
            <w:pPr>
              <w:pStyle w:val="MessageHeaderLabel"/>
              <w:rPr>
                <w:rFonts w:cs="Arial"/>
                <w:color w:val="000000"/>
                <w:spacing w:val="0"/>
                <w:sz w:val="22"/>
                <w:szCs w:val="22"/>
              </w:rPr>
            </w:pPr>
          </w:p>
        </w:tc>
        <w:tc>
          <w:tcPr>
            <w:tcW w:w="2487" w:type="pct"/>
            <w:tcBorders>
              <w:top w:val="inset" w:sz="12" w:space="0" w:color="808080"/>
              <w:left w:val="nil"/>
              <w:bottom w:val="single" w:sz="12" w:space="0" w:color="7F7F7F" w:themeColor="text1" w:themeTint="80"/>
              <w:right w:val="inset" w:sz="12" w:space="0" w:color="808080"/>
            </w:tcBorders>
          </w:tcPr>
          <w:p w:rsidR="0068448E" w:rsidRPr="00FC14AA" w:rsidRDefault="0068448E" w:rsidP="004C6EA0">
            <w:pPr>
              <w:pStyle w:val="MessageHeaderLabel"/>
              <w:rPr>
                <w:rFonts w:cs="Arial"/>
                <w:color w:val="000000"/>
                <w:spacing w:val="0"/>
                <w:sz w:val="22"/>
                <w:szCs w:val="22"/>
              </w:rPr>
            </w:pPr>
            <w:r w:rsidRPr="00FC14AA">
              <w:rPr>
                <w:rFonts w:cs="Arial"/>
                <w:color w:val="000000"/>
                <w:spacing w:val="0"/>
                <w:sz w:val="22"/>
                <w:szCs w:val="22"/>
              </w:rPr>
              <w:t>pages including cover:</w:t>
            </w:r>
            <w:r w:rsidR="00A67772">
              <w:rPr>
                <w:rFonts w:cs="Arial"/>
                <w:color w:val="000000"/>
                <w:spacing w:val="0"/>
                <w:sz w:val="22"/>
                <w:szCs w:val="22"/>
              </w:rPr>
              <w:t xml:space="preserve">  </w:t>
            </w:r>
          </w:p>
        </w:tc>
      </w:tr>
    </w:tbl>
    <w:p w:rsidR="00ED5E7A" w:rsidRDefault="00ED5E7A" w:rsidP="00D13933">
      <w:pPr>
        <w:ind w:left="0"/>
        <w:rPr>
          <w:rFonts w:cs="Arial"/>
          <w:sz w:val="22"/>
          <w:szCs w:val="22"/>
        </w:rPr>
      </w:pPr>
    </w:p>
    <w:p w:rsidR="00F658E0" w:rsidRPr="007C085F" w:rsidRDefault="00F658E0" w:rsidP="00D13933">
      <w:pPr>
        <w:ind w:left="0"/>
        <w:rPr>
          <w:rFonts w:cs="Arial"/>
          <w:sz w:val="22"/>
          <w:szCs w:val="22"/>
        </w:rPr>
      </w:pPr>
    </w:p>
    <w:p w:rsidR="00F658E0" w:rsidRPr="007C085F" w:rsidRDefault="00F658E0" w:rsidP="00D13933">
      <w:pPr>
        <w:ind w:left="0"/>
        <w:rPr>
          <w:rFonts w:cs="Arial"/>
          <w:sz w:val="22"/>
          <w:szCs w:val="22"/>
        </w:rPr>
      </w:pPr>
    </w:p>
    <w:p w:rsidR="00D13933" w:rsidRPr="007C085F" w:rsidRDefault="002E2CC9" w:rsidP="00D13933">
      <w:pPr>
        <w:ind w:left="0"/>
        <w:rPr>
          <w:rFonts w:cs="Arial"/>
          <w:sz w:val="22"/>
          <w:szCs w:val="22"/>
        </w:rPr>
      </w:pPr>
      <w:r w:rsidRPr="007C085F">
        <w:rPr>
          <w:rFonts w:cs="Arial"/>
          <w:sz w:val="22"/>
          <w:szCs w:val="22"/>
        </w:rPr>
        <w:t xml:space="preserve">Dear </w:t>
      </w:r>
      <w:r w:rsidR="004C6EA0" w:rsidRPr="007C085F">
        <w:rPr>
          <w:rFonts w:cs="Arial"/>
          <w:sz w:val="22"/>
          <w:szCs w:val="22"/>
        </w:rPr>
        <w:t>Dr</w:t>
      </w:r>
      <w:proofErr w:type="gramStart"/>
      <w:r w:rsidR="004C6EA0" w:rsidRPr="007C085F">
        <w:rPr>
          <w:rFonts w:cs="Arial"/>
          <w:sz w:val="22"/>
          <w:szCs w:val="22"/>
        </w:rPr>
        <w:t xml:space="preserve">. </w:t>
      </w:r>
      <w:r w:rsidR="008345AD" w:rsidRPr="007C085F">
        <w:rPr>
          <w:rFonts w:cs="Arial"/>
          <w:sz w:val="22"/>
          <w:szCs w:val="22"/>
        </w:rPr>
        <w:t>:</w:t>
      </w:r>
      <w:proofErr w:type="gramEnd"/>
    </w:p>
    <w:p w:rsidR="00D81A5A" w:rsidRPr="007C085F" w:rsidRDefault="00D81A5A" w:rsidP="00D13933">
      <w:pPr>
        <w:ind w:left="0"/>
        <w:rPr>
          <w:rFonts w:cs="Arial"/>
          <w:sz w:val="22"/>
          <w:szCs w:val="22"/>
        </w:rPr>
      </w:pPr>
    </w:p>
    <w:p w:rsidR="008129A2" w:rsidRPr="007C085F" w:rsidRDefault="004C6EA0" w:rsidP="008129A2">
      <w:pPr>
        <w:ind w:left="0"/>
        <w:rPr>
          <w:rFonts w:cs="Arial"/>
          <w:sz w:val="22"/>
          <w:szCs w:val="22"/>
        </w:rPr>
      </w:pPr>
      <w:r w:rsidRPr="007C085F">
        <w:rPr>
          <w:rFonts w:cs="Arial"/>
          <w:sz w:val="22"/>
          <w:szCs w:val="22"/>
        </w:rPr>
        <w:t xml:space="preserve">We received your patient’s specimen for the </w:t>
      </w:r>
      <w:proofErr w:type="spellStart"/>
      <w:r w:rsidRPr="007C085F">
        <w:rPr>
          <w:rFonts w:cs="Arial"/>
          <w:sz w:val="22"/>
          <w:szCs w:val="22"/>
        </w:rPr>
        <w:t>Onco</w:t>
      </w:r>
      <w:r w:rsidRPr="007C085F">
        <w:rPr>
          <w:rFonts w:cs="Arial"/>
          <w:i/>
          <w:sz w:val="22"/>
          <w:szCs w:val="22"/>
        </w:rPr>
        <w:t>type</w:t>
      </w:r>
      <w:proofErr w:type="spellEnd"/>
      <w:r w:rsidRPr="007C085F">
        <w:rPr>
          <w:rFonts w:cs="Arial"/>
          <w:sz w:val="22"/>
          <w:szCs w:val="22"/>
        </w:rPr>
        <w:t xml:space="preserve"> DX® assay.  </w:t>
      </w:r>
      <w:r w:rsidR="008129A2" w:rsidRPr="007C085F">
        <w:rPr>
          <w:rFonts w:cs="Arial"/>
          <w:sz w:val="22"/>
          <w:szCs w:val="22"/>
        </w:rPr>
        <w:t>There is a valid physician signature on the requisition form however,</w:t>
      </w:r>
      <w:r w:rsidR="009835AD" w:rsidRPr="007C085F">
        <w:rPr>
          <w:rFonts w:cs="Arial"/>
          <w:sz w:val="22"/>
          <w:szCs w:val="22"/>
        </w:rPr>
        <w:t xml:space="preserve"> as the assay type was changed, a new signature is required.</w:t>
      </w:r>
    </w:p>
    <w:p w:rsidR="008129A2" w:rsidRPr="007C085F" w:rsidRDefault="008129A2" w:rsidP="008129A2">
      <w:pPr>
        <w:ind w:left="0"/>
        <w:rPr>
          <w:rFonts w:cs="Arial"/>
          <w:sz w:val="22"/>
          <w:szCs w:val="22"/>
        </w:rPr>
      </w:pPr>
    </w:p>
    <w:p w:rsidR="007E0107" w:rsidRPr="007C085F" w:rsidRDefault="007E0107" w:rsidP="007E0107">
      <w:pPr>
        <w:ind w:left="0"/>
        <w:rPr>
          <w:rFonts w:cs="Arial"/>
          <w:b/>
          <w:sz w:val="22"/>
          <w:szCs w:val="22"/>
        </w:rPr>
      </w:pPr>
      <w:r w:rsidRPr="007C085F">
        <w:rPr>
          <w:rFonts w:cs="Arial"/>
          <w:b/>
          <w:sz w:val="22"/>
          <w:szCs w:val="22"/>
        </w:rPr>
        <w:t xml:space="preserve">Please sign the attached form and return to us at </w:t>
      </w:r>
      <w:r w:rsidR="00094CC2" w:rsidRPr="007C085F">
        <w:rPr>
          <w:rFonts w:cs="Arial"/>
          <w:b/>
          <w:sz w:val="22"/>
          <w:szCs w:val="22"/>
          <w:u w:val="single"/>
        </w:rPr>
        <w:t>001-650-569</w:t>
      </w:r>
      <w:r w:rsidRPr="007C085F">
        <w:rPr>
          <w:rFonts w:cs="Arial"/>
          <w:b/>
          <w:sz w:val="22"/>
          <w:szCs w:val="22"/>
          <w:u w:val="single"/>
        </w:rPr>
        <w:t>-</w:t>
      </w:r>
      <w:r w:rsidR="00094CC2" w:rsidRPr="007C085F">
        <w:rPr>
          <w:rFonts w:cs="Arial"/>
          <w:b/>
          <w:sz w:val="22"/>
          <w:szCs w:val="22"/>
          <w:u w:val="single"/>
        </w:rPr>
        <w:t>2081</w:t>
      </w:r>
      <w:r w:rsidRPr="007C085F">
        <w:rPr>
          <w:rFonts w:cs="Arial"/>
          <w:b/>
          <w:sz w:val="22"/>
          <w:szCs w:val="22"/>
        </w:rPr>
        <w:t>.</w:t>
      </w:r>
    </w:p>
    <w:p w:rsidR="00554F95" w:rsidRPr="007C085F" w:rsidRDefault="00554F95" w:rsidP="0068448E">
      <w:pPr>
        <w:ind w:left="0"/>
        <w:rPr>
          <w:rFonts w:cs="Arial"/>
          <w:sz w:val="22"/>
          <w:szCs w:val="22"/>
        </w:rPr>
      </w:pPr>
    </w:p>
    <w:p w:rsidR="00C40772" w:rsidRPr="007C085F" w:rsidRDefault="007C1FDB" w:rsidP="0068448E">
      <w:pPr>
        <w:ind w:left="0"/>
        <w:rPr>
          <w:rFonts w:cs="Arial"/>
          <w:sz w:val="22"/>
          <w:szCs w:val="22"/>
        </w:rPr>
      </w:pPr>
      <w:r w:rsidRPr="007C085F">
        <w:rPr>
          <w:rFonts w:cs="Arial"/>
          <w:sz w:val="22"/>
          <w:szCs w:val="22"/>
        </w:rPr>
        <w:t xml:space="preserve">We appreciate the opportunity to be of assistance to you and your patients.  Should you have any questions regarding this order or the </w:t>
      </w:r>
      <w:proofErr w:type="spellStart"/>
      <w:r w:rsidRPr="007C085F">
        <w:rPr>
          <w:rFonts w:cs="Arial"/>
          <w:sz w:val="22"/>
          <w:szCs w:val="22"/>
        </w:rPr>
        <w:t>Onco</w:t>
      </w:r>
      <w:r w:rsidRPr="007C085F">
        <w:rPr>
          <w:rFonts w:cs="Arial"/>
          <w:i/>
          <w:sz w:val="22"/>
          <w:szCs w:val="22"/>
        </w:rPr>
        <w:t>type</w:t>
      </w:r>
      <w:proofErr w:type="spellEnd"/>
      <w:r w:rsidRPr="007C085F">
        <w:rPr>
          <w:rFonts w:cs="Arial"/>
          <w:sz w:val="22"/>
          <w:szCs w:val="22"/>
        </w:rPr>
        <w:t xml:space="preserve"> DX® assay, our Customer Service staff is available to assist you, Monday through Friday, 5:30am to 5:00pm Pacific Time at </w:t>
      </w:r>
      <w:r w:rsidR="0099550A" w:rsidRPr="007C085F">
        <w:rPr>
          <w:rFonts w:cs="Arial"/>
          <w:sz w:val="22"/>
          <w:szCs w:val="22"/>
        </w:rPr>
        <w:t xml:space="preserve">international@genomichealth.com </w:t>
      </w:r>
      <w:r w:rsidRPr="007C085F">
        <w:rPr>
          <w:rFonts w:cs="Arial"/>
          <w:sz w:val="22"/>
          <w:szCs w:val="22"/>
        </w:rPr>
        <w:t xml:space="preserve">or </w:t>
      </w:r>
      <w:r w:rsidR="007E0107" w:rsidRPr="007C085F">
        <w:rPr>
          <w:rFonts w:cs="Arial"/>
          <w:sz w:val="22"/>
          <w:szCs w:val="22"/>
        </w:rPr>
        <w:t>001-650-569-2080</w:t>
      </w:r>
      <w:r w:rsidRPr="007C085F">
        <w:rPr>
          <w:rFonts w:cs="Arial"/>
          <w:sz w:val="22"/>
          <w:szCs w:val="22"/>
        </w:rPr>
        <w:t>.</w:t>
      </w:r>
    </w:p>
    <w:p w:rsidR="00716159" w:rsidRPr="007C085F" w:rsidRDefault="00716159" w:rsidP="0068448E">
      <w:pPr>
        <w:ind w:left="0"/>
        <w:rPr>
          <w:rFonts w:cs="Arial"/>
          <w:sz w:val="22"/>
          <w:szCs w:val="22"/>
        </w:rPr>
      </w:pPr>
    </w:p>
    <w:p w:rsidR="008A6BA8" w:rsidRPr="007C085F" w:rsidRDefault="007E0107" w:rsidP="0068448E">
      <w:pPr>
        <w:ind w:left="0"/>
        <w:rPr>
          <w:rFonts w:cs="Arial"/>
          <w:sz w:val="22"/>
          <w:szCs w:val="22"/>
        </w:rPr>
      </w:pPr>
      <w:r w:rsidRPr="007C085F">
        <w:rPr>
          <w:rFonts w:cs="Arial"/>
          <w:sz w:val="22"/>
          <w:szCs w:val="22"/>
        </w:rPr>
        <w:t>Thank you in advance.</w:t>
      </w:r>
    </w:p>
    <w:p w:rsidR="007E0107" w:rsidRPr="007C085F" w:rsidRDefault="007E0107" w:rsidP="0068448E">
      <w:pPr>
        <w:ind w:left="0"/>
        <w:rPr>
          <w:rFonts w:cs="Arial"/>
          <w:sz w:val="22"/>
          <w:szCs w:val="22"/>
        </w:rPr>
      </w:pPr>
    </w:p>
    <w:p w:rsidR="007E0107" w:rsidRPr="007C085F" w:rsidRDefault="007E0107" w:rsidP="0068448E">
      <w:pPr>
        <w:ind w:left="0"/>
        <w:rPr>
          <w:rFonts w:cs="Arial"/>
          <w:sz w:val="22"/>
          <w:szCs w:val="22"/>
        </w:rPr>
      </w:pPr>
    </w:p>
    <w:p w:rsidR="007C085F" w:rsidRPr="007C085F" w:rsidRDefault="007C085F" w:rsidP="007C085F">
      <w:pPr>
        <w:ind w:left="0"/>
        <w:rPr>
          <w:rFonts w:cs="Arial"/>
          <w:spacing w:val="0"/>
          <w:sz w:val="22"/>
          <w:szCs w:val="22"/>
        </w:rPr>
      </w:pPr>
      <w:r w:rsidRPr="007C085F">
        <w:rPr>
          <w:rFonts w:cs="Arial"/>
          <w:spacing w:val="0"/>
          <w:sz w:val="22"/>
          <w:szCs w:val="22"/>
        </w:rPr>
        <w:t xml:space="preserve">Best regards, </w:t>
      </w:r>
    </w:p>
    <w:p w:rsidR="007C085F" w:rsidRPr="007C085F" w:rsidRDefault="007C085F" w:rsidP="007C085F">
      <w:pPr>
        <w:ind w:left="0"/>
        <w:rPr>
          <w:rFonts w:cs="Arial"/>
          <w:spacing w:val="0"/>
          <w:sz w:val="22"/>
          <w:szCs w:val="22"/>
        </w:rPr>
      </w:pPr>
      <w:r w:rsidRPr="007C085F">
        <w:rPr>
          <w:rFonts w:cs="Arial"/>
          <w:spacing w:val="0"/>
          <w:sz w:val="22"/>
          <w:szCs w:val="22"/>
        </w:rPr>
        <w:br/>
        <w:t>Customer Service - International</w:t>
      </w:r>
      <w:r w:rsidRPr="007C085F">
        <w:rPr>
          <w:rFonts w:cs="Arial"/>
          <w:spacing w:val="0"/>
          <w:sz w:val="22"/>
          <w:szCs w:val="22"/>
        </w:rPr>
        <w:br/>
        <w:t>Genomic Health, Inc</w:t>
      </w:r>
      <w:proofErr w:type="gramStart"/>
      <w:r w:rsidRPr="007C085F">
        <w:rPr>
          <w:rFonts w:cs="Arial"/>
          <w:spacing w:val="0"/>
          <w:sz w:val="22"/>
          <w:szCs w:val="22"/>
        </w:rPr>
        <w:t>.®</w:t>
      </w:r>
      <w:proofErr w:type="gramEnd"/>
      <w:r w:rsidRPr="007C085F">
        <w:rPr>
          <w:rFonts w:cs="Arial"/>
          <w:spacing w:val="0"/>
          <w:sz w:val="22"/>
          <w:szCs w:val="22"/>
        </w:rPr>
        <w:br/>
        <w:t>Phone: +650 569 2080</w:t>
      </w:r>
      <w:r w:rsidRPr="007C085F">
        <w:rPr>
          <w:rFonts w:cs="Arial"/>
          <w:spacing w:val="0"/>
          <w:sz w:val="22"/>
          <w:szCs w:val="22"/>
        </w:rPr>
        <w:br/>
        <w:t>Toll free: +866 662 6897 (Canada)</w:t>
      </w:r>
      <w:r w:rsidRPr="007C085F">
        <w:rPr>
          <w:rFonts w:cs="Arial"/>
          <w:spacing w:val="0"/>
          <w:sz w:val="22"/>
          <w:szCs w:val="22"/>
        </w:rPr>
        <w:br/>
        <w:t>Fax: +650 569 2081</w:t>
      </w:r>
      <w:r w:rsidRPr="007C085F">
        <w:rPr>
          <w:rFonts w:cs="Arial"/>
          <w:spacing w:val="0"/>
          <w:sz w:val="22"/>
          <w:szCs w:val="22"/>
        </w:rPr>
        <w:br/>
        <w:t xml:space="preserve">Email: </w:t>
      </w:r>
      <w:hyperlink r:id="rId7" w:history="1">
        <w:r w:rsidRPr="007C085F">
          <w:rPr>
            <w:rFonts w:cs="Arial"/>
            <w:color w:val="0000FF"/>
            <w:spacing w:val="0"/>
            <w:sz w:val="22"/>
            <w:szCs w:val="22"/>
            <w:u w:val="single"/>
          </w:rPr>
          <w:t>international@genomichealth.com</w:t>
        </w:r>
      </w:hyperlink>
      <w:r w:rsidRPr="007C085F">
        <w:rPr>
          <w:rFonts w:cs="Arial"/>
          <w:spacing w:val="0"/>
          <w:sz w:val="22"/>
          <w:szCs w:val="22"/>
        </w:rPr>
        <w:br/>
        <w:t xml:space="preserve">Web: </w:t>
      </w:r>
      <w:hyperlink r:id="rId8" w:history="1">
        <w:r w:rsidRPr="007C085F">
          <w:rPr>
            <w:rFonts w:cs="Arial"/>
            <w:color w:val="0000FF"/>
            <w:spacing w:val="0"/>
            <w:sz w:val="22"/>
            <w:szCs w:val="22"/>
            <w:u w:val="single"/>
          </w:rPr>
          <w:t>www.oncotypedx.com</w:t>
        </w:r>
      </w:hyperlink>
    </w:p>
    <w:p w:rsidR="00F658E0" w:rsidRPr="003B4134" w:rsidRDefault="00F658E0" w:rsidP="005D04D2">
      <w:pPr>
        <w:ind w:left="0"/>
        <w:rPr>
          <w:rFonts w:cs="Arial"/>
          <w:sz w:val="22"/>
          <w:szCs w:val="22"/>
        </w:rPr>
      </w:pPr>
      <w:bookmarkStart w:id="4" w:name="_GoBack"/>
      <w:bookmarkEnd w:id="4"/>
    </w:p>
    <w:sectPr w:rsidR="00F658E0" w:rsidRPr="003B4134" w:rsidSect="008129A2">
      <w:headerReference w:type="default" r:id="rId9"/>
      <w:footerReference w:type="even" r:id="rId10"/>
      <w:footerReference w:type="default" r:id="rId11"/>
      <w:footerReference w:type="first" r:id="rId12"/>
      <w:pgSz w:w="12240" w:h="15840"/>
      <w:pgMar w:top="576" w:right="1440" w:bottom="864" w:left="144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83D" w:rsidRDefault="00CA283D">
      <w:pPr>
        <w:pPrChange w:id="2" w:author="dfung" w:date="2010-02-03T14:37:00Z">
          <w:pPr>
            <w:pStyle w:val="ReturnAddress"/>
          </w:pPr>
        </w:pPrChange>
      </w:pPr>
      <w:r>
        <w:separator/>
      </w:r>
    </w:p>
  </w:endnote>
  <w:endnote w:type="continuationSeparator" w:id="0">
    <w:p w:rsidR="00CA283D" w:rsidRDefault="00CA283D">
      <w:pPr>
        <w:pPrChange w:id="3" w:author="dfung" w:date="2010-02-03T14:37:00Z">
          <w:pPr>
            <w:pStyle w:val="ReturnAddress"/>
          </w:pPr>
        </w:pPrChang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A20916">
      <w:rPr>
        <w:rStyle w:val="PageNumber"/>
        <w:noProof/>
      </w:rPr>
      <w:t>1</w:t>
    </w:r>
    <w:r>
      <w:rPr>
        <w:rStyle w:val="PageNumber"/>
      </w:rPr>
      <w:fldChar w:fldCharType="end"/>
    </w:r>
  </w:p>
  <w:p w:rsidR="00A20916" w:rsidRDefault="00A20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2E3EC9">
    <w:pPr>
      <w:pStyle w:val="Footer"/>
      <w:framePr w:wrap="around" w:vAnchor="text" w:hAnchor="margin" w:xAlign="center" w:y="1"/>
      <w:rPr>
        <w:rStyle w:val="PageNumber"/>
      </w:rPr>
    </w:pPr>
    <w:r>
      <w:rPr>
        <w:rStyle w:val="PageNumber"/>
      </w:rPr>
      <w:fldChar w:fldCharType="begin"/>
    </w:r>
    <w:r w:rsidR="00A20916">
      <w:rPr>
        <w:rStyle w:val="PageNumber"/>
      </w:rPr>
      <w:instrText xml:space="preserve">PAGE  </w:instrText>
    </w:r>
    <w:r>
      <w:rPr>
        <w:rStyle w:val="PageNumber"/>
      </w:rPr>
      <w:fldChar w:fldCharType="separate"/>
    </w:r>
    <w:r w:rsidR="009835AD">
      <w:rPr>
        <w:rStyle w:val="PageNumber"/>
        <w:noProof/>
      </w:rPr>
      <w:t>2</w:t>
    </w:r>
    <w:r>
      <w:rPr>
        <w:rStyle w:val="PageNumber"/>
      </w:rPr>
      <w:fldChar w:fldCharType="end"/>
    </w:r>
  </w:p>
  <w:p w:rsidR="00A20916" w:rsidRDefault="00A20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Genomic Health is committed to protecting the privacy of your health information.  Your information will be used and disclosed only for treatment, payment, healthcare operations, and other purposed permitted or required by law.  A notice of privacy practices is available on the Genomic Health website at www.genomichealth.com.</w:t>
    </w:r>
  </w:p>
  <w:p w:rsidR="00A20916" w:rsidRPr="00A35F41" w:rsidRDefault="00A20916" w:rsidP="007C1FDB">
    <w:pPr>
      <w:ind w:left="0"/>
      <w:rPr>
        <w:sz w:val="14"/>
        <w:szCs w:val="14"/>
      </w:rPr>
    </w:pPr>
  </w:p>
  <w:p w:rsidR="00A20916" w:rsidRPr="00A35F41" w:rsidRDefault="00A20916" w:rsidP="007C1FDB">
    <w:pPr>
      <w:ind w:left="0"/>
      <w:rPr>
        <w:sz w:val="14"/>
        <w:szCs w:val="14"/>
      </w:rPr>
    </w:pPr>
    <w:r w:rsidRPr="00A35F41">
      <w:rPr>
        <w:sz w:val="14"/>
        <w:szCs w:val="14"/>
      </w:rPr>
      <w:t>This facsimile contains personal healthcare information from Genomic Health, Inc. and should only be viewed by the individual to whom it is addressed.  Please contact Genomic Health at customerservice@genomichealth.com or 866-662-6897 if you have received this transmission in error or have any other questions.</w:t>
    </w:r>
  </w:p>
  <w:p w:rsidR="00A20916" w:rsidRPr="007C1FDB" w:rsidRDefault="00A20916" w:rsidP="007C1FDB">
    <w:pPr>
      <w:ind w:left="0"/>
      <w:rPr>
        <w:sz w:val="12"/>
        <w:szCs w:val="12"/>
      </w:rPr>
    </w:pPr>
  </w:p>
  <w:p w:rsidR="00A20916" w:rsidRDefault="00A20916" w:rsidP="007C1FDB">
    <w:pPr>
      <w:ind w:left="0"/>
      <w:rPr>
        <w:b/>
        <w:sz w:val="18"/>
        <w:szCs w:val="18"/>
      </w:rPr>
    </w:pPr>
    <w:r w:rsidRPr="00A35F41">
      <w:rPr>
        <w:b/>
        <w:sz w:val="18"/>
        <w:szCs w:val="18"/>
      </w:rPr>
      <w:t>Confidential</w:t>
    </w:r>
  </w:p>
  <w:p w:rsidR="00A20916" w:rsidRPr="003C0A7B" w:rsidRDefault="00A20916" w:rsidP="003C0A7B">
    <w:pPr>
      <w:ind w:left="0"/>
      <w:rPr>
        <w:sz w:val="8"/>
        <w:szCs w:val="8"/>
      </w:rPr>
    </w:pPr>
    <w:r>
      <w:rPr>
        <w:sz w:val="8"/>
        <w:szCs w:val="8"/>
      </w:rPr>
      <w:t>2/10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83D" w:rsidRDefault="00CA283D">
      <w:pPr>
        <w:pPrChange w:id="0" w:author="dfung" w:date="2010-02-03T14:37:00Z">
          <w:pPr>
            <w:pStyle w:val="ReturnAddress"/>
          </w:pPr>
        </w:pPrChange>
      </w:pPr>
      <w:r>
        <w:separator/>
      </w:r>
    </w:p>
  </w:footnote>
  <w:footnote w:type="continuationSeparator" w:id="0">
    <w:p w:rsidR="00CA283D" w:rsidRDefault="00CA283D">
      <w:pPr>
        <w:pPrChange w:id="1" w:author="dfung" w:date="2010-02-03T14:37:00Z">
          <w:pPr>
            <w:pStyle w:val="ReturnAddress"/>
          </w:pPr>
        </w:pPrChang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0916" w:rsidRDefault="00A20916" w:rsidP="007C1FDB">
    <w:pPr>
      <w:pStyle w:val="Header"/>
      <w:ind w:left="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4FF"/>
    <w:rsid w:val="000077A3"/>
    <w:rsid w:val="000266C3"/>
    <w:rsid w:val="00030A07"/>
    <w:rsid w:val="000813A0"/>
    <w:rsid w:val="00094CC2"/>
    <w:rsid w:val="000B03AC"/>
    <w:rsid w:val="000C16ED"/>
    <w:rsid w:val="000E3274"/>
    <w:rsid w:val="000E3DAD"/>
    <w:rsid w:val="001029AC"/>
    <w:rsid w:val="00112188"/>
    <w:rsid w:val="00115B3E"/>
    <w:rsid w:val="00143411"/>
    <w:rsid w:val="00171203"/>
    <w:rsid w:val="001A0673"/>
    <w:rsid w:val="001B294C"/>
    <w:rsid w:val="001B2C5D"/>
    <w:rsid w:val="001B5DEE"/>
    <w:rsid w:val="001E2C4E"/>
    <w:rsid w:val="001F4AAC"/>
    <w:rsid w:val="00207181"/>
    <w:rsid w:val="00223526"/>
    <w:rsid w:val="00256910"/>
    <w:rsid w:val="002615E4"/>
    <w:rsid w:val="00283203"/>
    <w:rsid w:val="00286FB4"/>
    <w:rsid w:val="002A7ECF"/>
    <w:rsid w:val="002C0C14"/>
    <w:rsid w:val="002E2CC9"/>
    <w:rsid w:val="002E37ED"/>
    <w:rsid w:val="002E3EC9"/>
    <w:rsid w:val="002E67B1"/>
    <w:rsid w:val="00302464"/>
    <w:rsid w:val="003049BD"/>
    <w:rsid w:val="00313DAF"/>
    <w:rsid w:val="00322131"/>
    <w:rsid w:val="00326309"/>
    <w:rsid w:val="00326B8B"/>
    <w:rsid w:val="00333A48"/>
    <w:rsid w:val="00334266"/>
    <w:rsid w:val="003402D0"/>
    <w:rsid w:val="00357BDF"/>
    <w:rsid w:val="00370D37"/>
    <w:rsid w:val="00383B86"/>
    <w:rsid w:val="00394C70"/>
    <w:rsid w:val="00397C64"/>
    <w:rsid w:val="003A44FE"/>
    <w:rsid w:val="003B4134"/>
    <w:rsid w:val="003B6089"/>
    <w:rsid w:val="003C0A7B"/>
    <w:rsid w:val="003D2D9E"/>
    <w:rsid w:val="003E0339"/>
    <w:rsid w:val="003E787C"/>
    <w:rsid w:val="00412EE7"/>
    <w:rsid w:val="00421380"/>
    <w:rsid w:val="00423E97"/>
    <w:rsid w:val="00450D99"/>
    <w:rsid w:val="004A14FF"/>
    <w:rsid w:val="004C1F8F"/>
    <w:rsid w:val="004C6EA0"/>
    <w:rsid w:val="004E4F80"/>
    <w:rsid w:val="004E6579"/>
    <w:rsid w:val="004F112E"/>
    <w:rsid w:val="00527866"/>
    <w:rsid w:val="00531EED"/>
    <w:rsid w:val="00533568"/>
    <w:rsid w:val="00536C4D"/>
    <w:rsid w:val="005424ED"/>
    <w:rsid w:val="00554F95"/>
    <w:rsid w:val="00572389"/>
    <w:rsid w:val="00581EA6"/>
    <w:rsid w:val="00591072"/>
    <w:rsid w:val="005936DC"/>
    <w:rsid w:val="00595F70"/>
    <w:rsid w:val="005B6F2F"/>
    <w:rsid w:val="005C3A6C"/>
    <w:rsid w:val="005D04D2"/>
    <w:rsid w:val="00600A2D"/>
    <w:rsid w:val="006045FA"/>
    <w:rsid w:val="00621761"/>
    <w:rsid w:val="00670E56"/>
    <w:rsid w:val="0068448E"/>
    <w:rsid w:val="0069490E"/>
    <w:rsid w:val="006A032F"/>
    <w:rsid w:val="006A36BE"/>
    <w:rsid w:val="006B0F31"/>
    <w:rsid w:val="006C36F8"/>
    <w:rsid w:val="006D08D5"/>
    <w:rsid w:val="006D7BD6"/>
    <w:rsid w:val="00700AA9"/>
    <w:rsid w:val="00713040"/>
    <w:rsid w:val="00716159"/>
    <w:rsid w:val="0072238B"/>
    <w:rsid w:val="00736EAB"/>
    <w:rsid w:val="00736EF3"/>
    <w:rsid w:val="0077545E"/>
    <w:rsid w:val="00787F18"/>
    <w:rsid w:val="007A32C1"/>
    <w:rsid w:val="007B286C"/>
    <w:rsid w:val="007B6901"/>
    <w:rsid w:val="007B7EB2"/>
    <w:rsid w:val="007C085F"/>
    <w:rsid w:val="007C1FDB"/>
    <w:rsid w:val="007C4F60"/>
    <w:rsid w:val="007E0107"/>
    <w:rsid w:val="007E4CC4"/>
    <w:rsid w:val="00811442"/>
    <w:rsid w:val="008129A2"/>
    <w:rsid w:val="008227FB"/>
    <w:rsid w:val="008345AD"/>
    <w:rsid w:val="008703FC"/>
    <w:rsid w:val="0087092B"/>
    <w:rsid w:val="00894608"/>
    <w:rsid w:val="008A586A"/>
    <w:rsid w:val="008A6BA8"/>
    <w:rsid w:val="008D0626"/>
    <w:rsid w:val="008F77DC"/>
    <w:rsid w:val="00910A33"/>
    <w:rsid w:val="00913702"/>
    <w:rsid w:val="009339C4"/>
    <w:rsid w:val="00953818"/>
    <w:rsid w:val="00955B3A"/>
    <w:rsid w:val="00955BF8"/>
    <w:rsid w:val="009669B8"/>
    <w:rsid w:val="00972A46"/>
    <w:rsid w:val="00975298"/>
    <w:rsid w:val="009760CF"/>
    <w:rsid w:val="0098295A"/>
    <w:rsid w:val="00983261"/>
    <w:rsid w:val="009835AD"/>
    <w:rsid w:val="0098663C"/>
    <w:rsid w:val="0099550A"/>
    <w:rsid w:val="009A0A43"/>
    <w:rsid w:val="009B224A"/>
    <w:rsid w:val="009B58A1"/>
    <w:rsid w:val="009C4A94"/>
    <w:rsid w:val="009C4F89"/>
    <w:rsid w:val="009D3972"/>
    <w:rsid w:val="009E7A65"/>
    <w:rsid w:val="009F3350"/>
    <w:rsid w:val="00A20916"/>
    <w:rsid w:val="00A3034D"/>
    <w:rsid w:val="00A35F41"/>
    <w:rsid w:val="00A52C95"/>
    <w:rsid w:val="00A67772"/>
    <w:rsid w:val="00A71D89"/>
    <w:rsid w:val="00A861DD"/>
    <w:rsid w:val="00A91560"/>
    <w:rsid w:val="00AE796C"/>
    <w:rsid w:val="00AF2C95"/>
    <w:rsid w:val="00AF5A9B"/>
    <w:rsid w:val="00B0331F"/>
    <w:rsid w:val="00B0358B"/>
    <w:rsid w:val="00B21D3B"/>
    <w:rsid w:val="00B332B6"/>
    <w:rsid w:val="00B40E93"/>
    <w:rsid w:val="00B419A9"/>
    <w:rsid w:val="00B5722F"/>
    <w:rsid w:val="00B9093F"/>
    <w:rsid w:val="00B963C2"/>
    <w:rsid w:val="00BA19EB"/>
    <w:rsid w:val="00BA695B"/>
    <w:rsid w:val="00BC0AF4"/>
    <w:rsid w:val="00BC6425"/>
    <w:rsid w:val="00BE10F6"/>
    <w:rsid w:val="00BE4AA0"/>
    <w:rsid w:val="00C00AFD"/>
    <w:rsid w:val="00C02196"/>
    <w:rsid w:val="00C165A3"/>
    <w:rsid w:val="00C22804"/>
    <w:rsid w:val="00C37898"/>
    <w:rsid w:val="00C40772"/>
    <w:rsid w:val="00C44DA5"/>
    <w:rsid w:val="00C51088"/>
    <w:rsid w:val="00C60995"/>
    <w:rsid w:val="00C815F5"/>
    <w:rsid w:val="00C97A78"/>
    <w:rsid w:val="00CA2159"/>
    <w:rsid w:val="00CA283D"/>
    <w:rsid w:val="00CB04E5"/>
    <w:rsid w:val="00CD19EE"/>
    <w:rsid w:val="00CE5B6F"/>
    <w:rsid w:val="00CF5E1C"/>
    <w:rsid w:val="00D02399"/>
    <w:rsid w:val="00D13933"/>
    <w:rsid w:val="00D30F6C"/>
    <w:rsid w:val="00D33ABC"/>
    <w:rsid w:val="00D41BC5"/>
    <w:rsid w:val="00D47C06"/>
    <w:rsid w:val="00D52F96"/>
    <w:rsid w:val="00D53168"/>
    <w:rsid w:val="00D55984"/>
    <w:rsid w:val="00D574C6"/>
    <w:rsid w:val="00D719BA"/>
    <w:rsid w:val="00D75657"/>
    <w:rsid w:val="00D81A5A"/>
    <w:rsid w:val="00D8222C"/>
    <w:rsid w:val="00D92276"/>
    <w:rsid w:val="00D96F1E"/>
    <w:rsid w:val="00DC03CA"/>
    <w:rsid w:val="00DC3400"/>
    <w:rsid w:val="00DC7BCB"/>
    <w:rsid w:val="00DD17DA"/>
    <w:rsid w:val="00DE04DB"/>
    <w:rsid w:val="00DE5862"/>
    <w:rsid w:val="00DF780D"/>
    <w:rsid w:val="00E14CCC"/>
    <w:rsid w:val="00E17935"/>
    <w:rsid w:val="00E20227"/>
    <w:rsid w:val="00E258E2"/>
    <w:rsid w:val="00E34AE6"/>
    <w:rsid w:val="00E379BD"/>
    <w:rsid w:val="00E6087F"/>
    <w:rsid w:val="00E63B89"/>
    <w:rsid w:val="00EA03A7"/>
    <w:rsid w:val="00EA1780"/>
    <w:rsid w:val="00EB71E8"/>
    <w:rsid w:val="00EC0AF2"/>
    <w:rsid w:val="00ED5E7A"/>
    <w:rsid w:val="00ED6BF8"/>
    <w:rsid w:val="00EE3380"/>
    <w:rsid w:val="00EE3D63"/>
    <w:rsid w:val="00EF6684"/>
    <w:rsid w:val="00F16B08"/>
    <w:rsid w:val="00F374DD"/>
    <w:rsid w:val="00F409DE"/>
    <w:rsid w:val="00F44DE9"/>
    <w:rsid w:val="00F5042D"/>
    <w:rsid w:val="00F658E0"/>
    <w:rsid w:val="00F70D63"/>
    <w:rsid w:val="00F760F5"/>
    <w:rsid w:val="00F86C06"/>
    <w:rsid w:val="00F96D26"/>
    <w:rsid w:val="00F9767A"/>
    <w:rsid w:val="00FB438C"/>
    <w:rsid w:val="00FC14AA"/>
    <w:rsid w:val="00FC2EE6"/>
    <w:rsid w:val="00FE043F"/>
    <w:rsid w:val="00FF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F34F55B-6BB8-44F4-BABA-034FA265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5A"/>
    <w:pPr>
      <w:ind w:left="835"/>
    </w:pPr>
    <w:rPr>
      <w:rFonts w:ascii="Arial" w:hAnsi="Arial"/>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68448E"/>
    <w:rPr>
      <w:i w:val="0"/>
      <w:iCs w:val="0"/>
      <w:caps/>
      <w:spacing w:val="10"/>
      <w:sz w:val="16"/>
    </w:rPr>
  </w:style>
  <w:style w:type="paragraph" w:styleId="BodyText">
    <w:name w:val="Body Text"/>
    <w:basedOn w:val="Normal"/>
    <w:rsid w:val="0068448E"/>
    <w:pPr>
      <w:spacing w:after="240" w:line="240" w:lineRule="atLeast"/>
      <w:ind w:firstLine="360"/>
      <w:jc w:val="both"/>
    </w:pPr>
    <w:rPr>
      <w:sz w:val="24"/>
    </w:rPr>
  </w:style>
  <w:style w:type="paragraph" w:styleId="MessageHeader">
    <w:name w:val="Message Header"/>
    <w:basedOn w:val="BodyText"/>
    <w:rsid w:val="0068448E"/>
    <w:pPr>
      <w:keepLines/>
      <w:spacing w:after="40" w:line="140" w:lineRule="atLeast"/>
      <w:ind w:left="360" w:firstLine="0"/>
      <w:jc w:val="left"/>
    </w:pPr>
  </w:style>
  <w:style w:type="paragraph" w:customStyle="1" w:styleId="CompanyName">
    <w:name w:val="Company Name"/>
    <w:basedOn w:val="BodyText"/>
    <w:rsid w:val="0068448E"/>
    <w:pPr>
      <w:keepLines/>
      <w:spacing w:after="80"/>
      <w:ind w:firstLine="0"/>
      <w:jc w:val="center"/>
    </w:pPr>
    <w:rPr>
      <w:caps/>
      <w:spacing w:val="75"/>
      <w:sz w:val="21"/>
    </w:rPr>
  </w:style>
  <w:style w:type="paragraph" w:customStyle="1" w:styleId="DocumentLabel">
    <w:name w:val="Document Label"/>
    <w:next w:val="Normal"/>
    <w:rsid w:val="0068448E"/>
    <w:pPr>
      <w:pBdr>
        <w:top w:val="double" w:sz="6" w:space="8" w:color="auto"/>
        <w:bottom w:val="double" w:sz="6" w:space="8" w:color="auto"/>
      </w:pBdr>
      <w:spacing w:after="40" w:line="240" w:lineRule="atLeast"/>
      <w:jc w:val="center"/>
    </w:pPr>
    <w:rPr>
      <w:rFonts w:ascii="Garamond" w:hAnsi="Garamond"/>
      <w:b/>
      <w:caps/>
      <w:spacing w:val="20"/>
      <w:sz w:val="18"/>
    </w:rPr>
  </w:style>
  <w:style w:type="paragraph" w:customStyle="1" w:styleId="MessageHeaderFirst">
    <w:name w:val="Message Header First"/>
    <w:basedOn w:val="MessageHeader"/>
    <w:next w:val="MessageHeader"/>
    <w:rsid w:val="0068448E"/>
  </w:style>
  <w:style w:type="paragraph" w:customStyle="1" w:styleId="MessageHeaderLabel">
    <w:name w:val="Message Header Label"/>
    <w:basedOn w:val="MessageHeader"/>
    <w:next w:val="MessageHeader"/>
    <w:rsid w:val="0068448E"/>
    <w:pPr>
      <w:spacing w:before="40" w:after="0"/>
      <w:ind w:left="0"/>
    </w:pPr>
    <w:rPr>
      <w:caps/>
      <w:spacing w:val="6"/>
      <w:sz w:val="14"/>
    </w:rPr>
  </w:style>
  <w:style w:type="paragraph" w:customStyle="1" w:styleId="MessageHeaderLast">
    <w:name w:val="Message Header Last"/>
    <w:basedOn w:val="MessageHeader"/>
    <w:next w:val="BodyText"/>
    <w:rsid w:val="0068448E"/>
    <w:pPr>
      <w:pBdr>
        <w:top w:val="double" w:sz="6" w:space="18" w:color="auto"/>
        <w:bottom w:val="double" w:sz="6" w:space="18" w:color="auto"/>
      </w:pBdr>
      <w:tabs>
        <w:tab w:val="left" w:pos="1267"/>
        <w:tab w:val="left" w:pos="2938"/>
        <w:tab w:val="left" w:pos="5040"/>
        <w:tab w:val="right" w:pos="8640"/>
      </w:tabs>
      <w:spacing w:before="13"/>
      <w:ind w:left="0"/>
    </w:pPr>
  </w:style>
  <w:style w:type="paragraph" w:customStyle="1" w:styleId="ReturnAddress">
    <w:name w:val="Return Address"/>
    <w:rsid w:val="0068448E"/>
    <w:pPr>
      <w:spacing w:line="240" w:lineRule="atLeast"/>
      <w:jc w:val="center"/>
    </w:pPr>
    <w:rPr>
      <w:rFonts w:ascii="Garamond" w:hAnsi="Garamond"/>
      <w:caps/>
      <w:spacing w:val="30"/>
      <w:sz w:val="15"/>
    </w:rPr>
  </w:style>
  <w:style w:type="character" w:styleId="PageNumber">
    <w:name w:val="page number"/>
    <w:rsid w:val="0068448E"/>
    <w:rPr>
      <w:sz w:val="24"/>
    </w:rPr>
  </w:style>
  <w:style w:type="paragraph" w:styleId="Footer">
    <w:name w:val="footer"/>
    <w:basedOn w:val="Normal"/>
    <w:rsid w:val="0068448E"/>
    <w:pPr>
      <w:keepLines/>
      <w:pBdr>
        <w:top w:val="single" w:sz="6" w:space="30" w:color="auto"/>
      </w:pBdr>
      <w:tabs>
        <w:tab w:val="center" w:pos="4320"/>
        <w:tab w:val="right" w:pos="8640"/>
      </w:tabs>
      <w:spacing w:before="600" w:line="240" w:lineRule="atLeast"/>
    </w:pPr>
    <w:rPr>
      <w:sz w:val="24"/>
    </w:rPr>
  </w:style>
  <w:style w:type="table" w:styleId="TableGrid">
    <w:name w:val="Table Grid"/>
    <w:basedOn w:val="TableNormal"/>
    <w:rsid w:val="007C1FDB"/>
    <w:pPr>
      <w:ind w:left="83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C1FDB"/>
    <w:pPr>
      <w:tabs>
        <w:tab w:val="center" w:pos="4320"/>
        <w:tab w:val="right" w:pos="8640"/>
      </w:tabs>
    </w:pPr>
  </w:style>
  <w:style w:type="character" w:styleId="Hyperlink">
    <w:name w:val="Hyperlink"/>
    <w:basedOn w:val="DefaultParagraphFont"/>
    <w:uiPriority w:val="99"/>
    <w:rsid w:val="007C1FDB"/>
    <w:rPr>
      <w:color w:val="0000FF"/>
      <w:u w:val="single"/>
    </w:rPr>
  </w:style>
  <w:style w:type="paragraph" w:styleId="BalloonText">
    <w:name w:val="Balloon Text"/>
    <w:basedOn w:val="Normal"/>
    <w:semiHidden/>
    <w:rsid w:val="00143411"/>
    <w:rPr>
      <w:rFonts w:ascii="Tahoma" w:hAnsi="Tahoma" w:cs="Tahoma"/>
      <w:sz w:val="16"/>
      <w:szCs w:val="16"/>
    </w:rPr>
  </w:style>
  <w:style w:type="paragraph" w:styleId="NormalWeb">
    <w:name w:val="Normal (Web)"/>
    <w:basedOn w:val="Normal"/>
    <w:uiPriority w:val="99"/>
    <w:unhideWhenUsed/>
    <w:rsid w:val="005D04D2"/>
    <w:pPr>
      <w:spacing w:before="100" w:beforeAutospacing="1" w:after="100" w:afterAutospacing="1"/>
      <w:ind w:left="0"/>
    </w:pPr>
    <w:rPr>
      <w:rFonts w:ascii="Times New Roman" w:hAnsi="Times New Roman"/>
      <w:spacing w:val="0"/>
      <w:sz w:val="24"/>
      <w:szCs w:val="24"/>
    </w:rPr>
  </w:style>
  <w:style w:type="character" w:customStyle="1" w:styleId="baec5a81-e4d6-4674-97f3-e9220f0136c1">
    <w:name w:val="baec5a81-e4d6-4674-97f3-e9220f0136c1"/>
    <w:basedOn w:val="DefaultParagraphFont"/>
    <w:rsid w:val="007C0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14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cotypedx.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nternational@genomichealth.com" TargetMode="Externa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Customer%20Service\Customer%20Service\Fax%20Cover%20Sheets\International%20Signatur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International Signature</Template>
  <TotalTime>2</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301 PENOBSCOT DRIVE</vt:lpstr>
    </vt:vector>
  </TitlesOfParts>
  <Company>Genomic Health, Inc.</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 PENOBSCOT DRIVE</dc:title>
  <dc:creator>lsaavedra</dc:creator>
  <cp:lastModifiedBy>David Phillips</cp:lastModifiedBy>
  <cp:revision>4</cp:revision>
  <cp:lastPrinted>2012-06-12T23:39:00Z</cp:lastPrinted>
  <dcterms:created xsi:type="dcterms:W3CDTF">2012-07-11T20:45:00Z</dcterms:created>
  <dcterms:modified xsi:type="dcterms:W3CDTF">2015-06-17T17:10:00Z</dcterms:modified>
</cp:coreProperties>
</file>